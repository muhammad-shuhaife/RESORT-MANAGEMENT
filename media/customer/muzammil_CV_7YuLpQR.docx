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1EEF9" w:themeColor="accent1" w:themeTint="33"/>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09AC10CA" w14:textId="77777777" w:rsidTr="001B2ABD">
        <w:trPr>
          <w:trHeight w:val="4410"/>
        </w:trPr>
        <w:tc>
          <w:tcPr>
            <w:tcW w:w="3600" w:type="dxa"/>
            <w:vAlign w:val="bottom"/>
          </w:tcPr>
          <w:p w14:paraId="790890F2" w14:textId="5CA5E1E8" w:rsidR="001B2ABD" w:rsidRPr="00BF1FF9" w:rsidRDefault="00BF1FF9" w:rsidP="001B2ABD">
            <w:pPr>
              <w:tabs>
                <w:tab w:val="left" w:pos="990"/>
              </w:tabs>
              <w:jc w:val="center"/>
            </w:pPr>
            <w:r>
              <w:rPr>
                <w:noProof/>
              </w:rPr>
              <mc:AlternateContent>
                <mc:Choice Requires="wps">
                  <w:drawing>
                    <wp:inline distT="0" distB="0" distL="0" distR="0" wp14:anchorId="62D87BF0" wp14:editId="2B0A34C7">
                      <wp:extent cx="2122805" cy="2233083"/>
                      <wp:effectExtent l="19050" t="19050" r="29845" b="34290"/>
                      <wp:docPr id="2" name="Oval 2"/>
                      <wp:cNvGraphicFramePr/>
                      <a:graphic xmlns:a="http://schemas.openxmlformats.org/drawingml/2006/main">
                        <a:graphicData uri="http://schemas.microsoft.com/office/word/2010/wordprocessingShape">
                          <wps:wsp>
                            <wps:cNvSpPr/>
                            <wps:spPr>
                              <a:xfrm>
                                <a:off x="0" y="0"/>
                                <a:ext cx="2122805" cy="2233083"/>
                              </a:xfrm>
                              <a:prstGeom prst="ellipse">
                                <a:avLst/>
                              </a:prstGeom>
                              <a:blipFill>
                                <a:blip r:embed="rId8">
                                  <a:extLst>
                                    <a:ext uri="{28A0092B-C50C-407E-A947-70E740481C1C}">
                                      <a14:useLocalDpi xmlns:a14="http://schemas.microsoft.com/office/drawing/2010/main" val="0"/>
                                    </a:ext>
                                  </a:extLst>
                                </a:blip>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4606F651" id="Oval 2" o:spid="_x0000_s1026" style="width:167.15pt;height:175.85pt;visibility:visible;mso-wrap-style:square;mso-left-percent:-10001;mso-top-percent:-10001;mso-position-horizontal:absolute;mso-position-horizontal-relative:char;mso-position-vertical:absolute;mso-position-vertical-relative:line;mso-left-percent:-10001;mso-top-percent:-10001;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" strokecolor="#1cade4 [3204]" strokeweight="5pt">
                      <v:fill r:id="rId9" o:title="" recolor="t" rotate="t" type="frame"/>
                      <v:stroke joinstyle="miter"/>
                      <w10:anchorlock/>
                    </v:oval>
                  </w:pict>
                </mc:Fallback>
              </mc:AlternateContent>
            </w:r>
          </w:p>
        </w:tc>
        <w:tc>
          <w:tcPr>
            <w:tcW w:w="720" w:type="dxa"/>
          </w:tcPr>
          <w:p w14:paraId="58AD9C82" w14:textId="09A8C889" w:rsidR="001B2ABD" w:rsidRDefault="001B2ABD" w:rsidP="000C45FF">
            <w:pPr>
              <w:tabs>
                <w:tab w:val="left" w:pos="990"/>
              </w:tabs>
            </w:pPr>
          </w:p>
        </w:tc>
        <w:tc>
          <w:tcPr>
            <w:tcW w:w="6470" w:type="dxa"/>
            <w:vAlign w:val="bottom"/>
          </w:tcPr>
          <w:p w14:paraId="73AB320D" w14:textId="26DBEBFB" w:rsidR="00671C1C" w:rsidRPr="006A4EF7" w:rsidRDefault="00B02567" w:rsidP="00AA1B03">
            <w:pPr>
              <w:pStyle w:val="Title"/>
              <w:ind w:right="-377"/>
              <w:rPr>
                <w:sz w:val="72"/>
                <w:szCs w:val="72"/>
              </w:rPr>
            </w:pPr>
            <w:r w:rsidRPr="006A4EF7">
              <w:rPr>
                <w:sz w:val="56"/>
                <w:szCs w:val="56"/>
              </w:rPr>
              <w:t>muzammil rahman k</w:t>
            </w:r>
          </w:p>
        </w:tc>
      </w:tr>
      <w:tr w:rsidR="001B2ABD" w14:paraId="6B2EE4E6" w14:textId="77777777" w:rsidTr="00043677">
        <w:trPr>
          <w:trHeight w:val="2312"/>
        </w:trPr>
        <w:tc>
          <w:tcPr>
            <w:tcW w:w="3600" w:type="dxa"/>
          </w:tcPr>
          <w:p w14:paraId="37DC554D" w14:textId="77777777" w:rsidR="004D3011" w:rsidRDefault="004D3011" w:rsidP="00323CCD"/>
          <w:p w14:paraId="1EA7B31C" w14:textId="0D7E8160" w:rsidR="00043677" w:rsidRDefault="00043677" w:rsidP="00BE624E">
            <w:pPr>
              <w:jc w:val="both"/>
            </w:pPr>
            <w:r>
              <w:t>Aim to be an associate with a progressive</w:t>
            </w:r>
            <w:r w:rsidR="00C33B47">
              <w:t xml:space="preserve"> organization</w:t>
            </w:r>
            <w:r>
              <w:t xml:space="preserve"> that gives</w:t>
            </w:r>
            <w:r w:rsidR="00C33B47">
              <w:t xml:space="preserve"> me</w:t>
            </w:r>
            <w:r w:rsidR="00BE624E">
              <w:t xml:space="preserve"> s</w:t>
            </w:r>
            <w:r w:rsidR="00C33B47">
              <w:t xml:space="preserve">cope to update my experience, knowledge and skills in accordance to with the latest trends and be part of team that dynamically works towards growth of organization and gain satisfaction and there of </w:t>
            </w:r>
          </w:p>
          <w:p w14:paraId="1B14FF2F" w14:textId="77777777" w:rsidR="00BE624E" w:rsidRDefault="00BE624E" w:rsidP="00043677">
            <w:pPr>
              <w:pStyle w:val="Heading3"/>
              <w:tabs>
                <w:tab w:val="center" w:pos="1685"/>
              </w:tabs>
            </w:pPr>
          </w:p>
          <w:p w14:paraId="55F9E5B3" w14:textId="3991C9D5" w:rsidR="00671C1C" w:rsidRDefault="00043677" w:rsidP="000D571F">
            <w:pPr>
              <w:pStyle w:val="Heading3"/>
              <w:tabs>
                <w:tab w:val="center" w:pos="1685"/>
              </w:tabs>
            </w:pPr>
            <w:r>
              <w:t>PERSONAL INFO</w:t>
            </w:r>
          </w:p>
          <w:p w14:paraId="6EEDFA09" w14:textId="08A11376" w:rsidR="00671C1C" w:rsidRDefault="00671C1C" w:rsidP="00671C1C">
            <w:r>
              <w:t xml:space="preserve">Father Name       </w:t>
            </w:r>
            <w:proofErr w:type="gramStart"/>
            <w:r>
              <w:t xml:space="preserve">  :</w:t>
            </w:r>
            <w:proofErr w:type="gramEnd"/>
            <w:r>
              <w:t xml:space="preserve"> Moham</w:t>
            </w:r>
            <w:r w:rsidR="00B02567">
              <w:t>med Mustafa</w:t>
            </w:r>
          </w:p>
          <w:p w14:paraId="6975CEE7" w14:textId="71FAA755" w:rsidR="000D571F" w:rsidRDefault="000D571F" w:rsidP="00671C1C">
            <w:r>
              <w:t xml:space="preserve">Date of Birth        </w:t>
            </w:r>
            <w:proofErr w:type="gramStart"/>
            <w:r>
              <w:t xml:space="preserve">  :</w:t>
            </w:r>
            <w:proofErr w:type="gramEnd"/>
            <w:r>
              <w:t xml:space="preserve"> </w:t>
            </w:r>
            <w:r w:rsidR="00B02567">
              <w:rPr>
                <w:rFonts w:ascii="Segoe UI" w:hAnsi="Segoe UI" w:cs="Segoe UI"/>
                <w:color w:val="262626"/>
                <w:sz w:val="21"/>
                <w:szCs w:val="21"/>
                <w:shd w:val="clear" w:color="auto" w:fill="FFFFFF"/>
              </w:rPr>
              <w:t>08/04/1999</w:t>
            </w:r>
          </w:p>
          <w:p w14:paraId="0EF82AA3" w14:textId="0810A98A" w:rsidR="00671C1C" w:rsidRDefault="00671C1C" w:rsidP="00671C1C">
            <w:r>
              <w:t xml:space="preserve">Sex                     </w:t>
            </w:r>
            <w:proofErr w:type="gramStart"/>
            <w:r>
              <w:t xml:space="preserve">  :Male</w:t>
            </w:r>
            <w:proofErr w:type="gramEnd"/>
          </w:p>
          <w:p w14:paraId="61722D37" w14:textId="261CD044" w:rsidR="00671C1C" w:rsidRDefault="00671C1C" w:rsidP="00671C1C">
            <w:r>
              <w:t xml:space="preserve">Marital Status     </w:t>
            </w:r>
            <w:proofErr w:type="gramStart"/>
            <w:r>
              <w:t xml:space="preserve">  :</w:t>
            </w:r>
            <w:proofErr w:type="gramEnd"/>
            <w:r>
              <w:t xml:space="preserve"> Single</w:t>
            </w:r>
          </w:p>
          <w:p w14:paraId="743D8CEA" w14:textId="48B979B4" w:rsidR="00671C1C" w:rsidRDefault="00671C1C" w:rsidP="00671C1C">
            <w:r>
              <w:t xml:space="preserve">Nationality          </w:t>
            </w:r>
            <w:proofErr w:type="gramStart"/>
            <w:r>
              <w:t xml:space="preserve">  :</w:t>
            </w:r>
            <w:proofErr w:type="gramEnd"/>
            <w:r>
              <w:t xml:space="preserve"> Indian</w:t>
            </w:r>
          </w:p>
          <w:p w14:paraId="36C14C5B" w14:textId="77777777" w:rsidR="00043677" w:rsidRDefault="00671C1C" w:rsidP="00671C1C">
            <w:r>
              <w:t xml:space="preserve">District                </w:t>
            </w:r>
            <w:proofErr w:type="gramStart"/>
            <w:r>
              <w:t xml:space="preserve">  :</w:t>
            </w:r>
            <w:proofErr w:type="gramEnd"/>
            <w:r>
              <w:t xml:space="preserve"> Malappuram</w:t>
            </w:r>
          </w:p>
          <w:p w14:paraId="45AA48AC" w14:textId="77777777" w:rsidR="00BE624E" w:rsidRDefault="00BE624E" w:rsidP="00671C1C"/>
          <w:p w14:paraId="544EDA3F" w14:textId="77777777" w:rsidR="00BE624E" w:rsidRDefault="00BE624E" w:rsidP="00671C1C"/>
          <w:p w14:paraId="53B93378" w14:textId="77777777" w:rsidR="00BE624E" w:rsidRDefault="00BE624E" w:rsidP="00671C1C"/>
          <w:p w14:paraId="0EAE0C9A" w14:textId="77777777" w:rsidR="00BE624E" w:rsidRDefault="00BE624E" w:rsidP="00671C1C"/>
          <w:p w14:paraId="46261EA1" w14:textId="77777777" w:rsidR="00BE624E" w:rsidRDefault="00BE624E" w:rsidP="00BE624E">
            <w:pPr>
              <w:pStyle w:val="Heading3"/>
            </w:pPr>
            <w:r>
              <w:t>CONTACT</w:t>
            </w:r>
          </w:p>
          <w:p w14:paraId="3F71D730" w14:textId="77777777" w:rsidR="00BE624E" w:rsidRDefault="00BE624E" w:rsidP="00BE624E">
            <w:r>
              <w:t>PHONE:</w:t>
            </w:r>
          </w:p>
          <w:p w14:paraId="60CBB549" w14:textId="2D48022F" w:rsidR="00B02567" w:rsidRDefault="00B02567" w:rsidP="00BE624E">
            <w:pPr>
              <w:rPr>
                <w:rFonts w:ascii="Segoe UI" w:hAnsi="Segoe UI" w:cs="Segoe UI"/>
                <w:color w:val="262626"/>
                <w:sz w:val="21"/>
                <w:szCs w:val="21"/>
                <w:shd w:val="clear" w:color="auto" w:fill="FFFFFF"/>
              </w:rPr>
            </w:pPr>
            <w:r>
              <w:rPr>
                <w:rFonts w:ascii="Segoe UI" w:hAnsi="Segoe UI" w:cs="Segoe UI"/>
                <w:color w:val="262626"/>
                <w:sz w:val="21"/>
                <w:szCs w:val="21"/>
                <w:shd w:val="clear" w:color="auto" w:fill="FFFFFF"/>
              </w:rPr>
              <w:t xml:space="preserve">+91 </w:t>
            </w:r>
            <w:r>
              <w:rPr>
                <w:rFonts w:ascii="Segoe UI" w:hAnsi="Segoe UI" w:cs="Segoe UI"/>
                <w:color w:val="262626"/>
                <w:sz w:val="21"/>
                <w:szCs w:val="21"/>
                <w:shd w:val="clear" w:color="auto" w:fill="FFFFFF"/>
              </w:rPr>
              <w:t>9061836484</w:t>
            </w:r>
          </w:p>
          <w:p w14:paraId="2DF93C2B" w14:textId="1B45D366" w:rsidR="00BE624E" w:rsidRDefault="00000000" w:rsidP="00BE624E">
            <w:sdt>
              <w:sdtPr>
                <w:id w:val="-240260293"/>
                <w:placeholder>
                  <w:docPart w:val="A150A55F3B3D4E76924D0E06BC931F37"/>
                </w:placeholder>
                <w:temporary/>
                <w:showingPlcHdr/>
                <w15:appearance w15:val="hidden"/>
              </w:sdtPr>
              <w:sdtContent>
                <w:r w:rsidR="00BE624E" w:rsidRPr="004D3011">
                  <w:t>EMAIL:</w:t>
                </w:r>
              </w:sdtContent>
            </w:sdt>
          </w:p>
          <w:p w14:paraId="29679C43" w14:textId="419786C4" w:rsidR="00BE624E" w:rsidRPr="00043677" w:rsidRDefault="006A4EF7" w:rsidP="00BE624E">
            <w:r>
              <w:rPr>
                <w:rFonts w:ascii="Segoe UI" w:hAnsi="Segoe UI" w:cs="Segoe UI"/>
                <w:color w:val="262626"/>
                <w:sz w:val="21"/>
                <w:szCs w:val="21"/>
                <w:shd w:val="clear" w:color="auto" w:fill="FFFFFF"/>
              </w:rPr>
              <w:t>m</w:t>
            </w:r>
            <w:r w:rsidR="00B02567">
              <w:rPr>
                <w:rFonts w:ascii="Segoe UI" w:hAnsi="Segoe UI" w:cs="Segoe UI"/>
                <w:color w:val="262626"/>
                <w:sz w:val="21"/>
                <w:szCs w:val="21"/>
                <w:shd w:val="clear" w:color="auto" w:fill="FFFFFF"/>
              </w:rPr>
              <w:t>uzammiljbl006@gmail.com</w:t>
            </w:r>
          </w:p>
          <w:p w14:paraId="1AFB3874" w14:textId="02F867AD" w:rsidR="00BE624E" w:rsidRPr="004D3011" w:rsidRDefault="00BE624E" w:rsidP="00671C1C"/>
        </w:tc>
        <w:tc>
          <w:tcPr>
            <w:tcW w:w="720" w:type="dxa"/>
          </w:tcPr>
          <w:p w14:paraId="32B17110" w14:textId="77777777" w:rsidR="001B2ABD" w:rsidRDefault="001B2ABD" w:rsidP="000C45FF">
            <w:pPr>
              <w:tabs>
                <w:tab w:val="left" w:pos="990"/>
              </w:tabs>
            </w:pPr>
          </w:p>
        </w:tc>
        <w:tc>
          <w:tcPr>
            <w:tcW w:w="6470" w:type="dxa"/>
          </w:tcPr>
          <w:sdt>
            <w:sdtPr>
              <w:id w:val="1049110328"/>
              <w:placeholder>
                <w:docPart w:val="E27FDBD176174F92ADDC3534C0D96C3F"/>
              </w:placeholder>
              <w:temporary/>
              <w:showingPlcHdr/>
              <w15:appearance w15:val="hidden"/>
            </w:sdtPr>
            <w:sdtContent>
              <w:p w14:paraId="5C4B521F" w14:textId="77777777" w:rsidR="001B2ABD" w:rsidRDefault="00E25A26" w:rsidP="00036450">
                <w:pPr>
                  <w:pStyle w:val="Heading2"/>
                </w:pPr>
                <w:r w:rsidRPr="00036450">
                  <w:t>EDUCATION</w:t>
                </w:r>
              </w:p>
            </w:sdtContent>
          </w:sdt>
          <w:p w14:paraId="509A4AE6" w14:textId="21CAFB1F" w:rsidR="00036450" w:rsidRPr="00036450" w:rsidRDefault="00B02567" w:rsidP="00B359E4">
            <w:pPr>
              <w:pStyle w:val="Heading4"/>
            </w:pPr>
            <w:r>
              <w:t>GVHSS PARAVANNA</w:t>
            </w:r>
          </w:p>
          <w:p w14:paraId="39E27DFA" w14:textId="735F062D" w:rsidR="00036450" w:rsidRDefault="00150A5C" w:rsidP="00150A5C">
            <w:pPr>
              <w:pStyle w:val="Date"/>
            </w:pPr>
            <w:r>
              <w:t>201</w:t>
            </w:r>
            <w:r w:rsidR="00B02567">
              <w:t>6</w:t>
            </w:r>
            <w:r w:rsidR="00036450" w:rsidRPr="00B359E4">
              <w:t xml:space="preserve"> </w:t>
            </w:r>
            <w:r>
              <w:t>–</w:t>
            </w:r>
            <w:r w:rsidR="00036450" w:rsidRPr="00B359E4">
              <w:t xml:space="preserve"> </w:t>
            </w:r>
            <w:r>
              <w:t>201</w:t>
            </w:r>
            <w:r w:rsidR="00B02567">
              <w:t>7</w:t>
            </w:r>
          </w:p>
          <w:p w14:paraId="75010AFD" w14:textId="6662FFB7" w:rsidR="004D3011" w:rsidRDefault="00150A5C" w:rsidP="00150A5C">
            <w:r>
              <w:t>SSLC KERALA STATE</w:t>
            </w:r>
          </w:p>
          <w:p w14:paraId="7EF8FB4C" w14:textId="79279B47" w:rsidR="00C3099E" w:rsidRDefault="00C3099E" w:rsidP="00150A5C"/>
          <w:p w14:paraId="7F7CFA43" w14:textId="77777777" w:rsidR="00B02567" w:rsidRDefault="00B02567" w:rsidP="00150A5C"/>
          <w:p w14:paraId="5BB68E2A" w14:textId="275A003C" w:rsidR="00C3099E" w:rsidRPr="00253EA5" w:rsidRDefault="00B02567" w:rsidP="00150A5C">
            <w:pPr>
              <w:rPr>
                <w:b/>
                <w:bCs/>
              </w:rPr>
            </w:pPr>
            <w:r>
              <w:rPr>
                <w:b/>
                <w:bCs/>
              </w:rPr>
              <w:t>JM Higher Secondary school Tirur</w:t>
            </w:r>
          </w:p>
          <w:p w14:paraId="2FB2F029" w14:textId="324F8296" w:rsidR="00253EA5" w:rsidRDefault="00253EA5" w:rsidP="00150A5C">
            <w:r>
              <w:t>201</w:t>
            </w:r>
            <w:r w:rsidR="00B02567">
              <w:t>7</w:t>
            </w:r>
            <w:r>
              <w:t>-201</w:t>
            </w:r>
            <w:r w:rsidR="00B02567">
              <w:t>9</w:t>
            </w:r>
          </w:p>
          <w:p w14:paraId="7054FA31" w14:textId="43C0A972" w:rsidR="00975EB3" w:rsidRDefault="00975EB3" w:rsidP="00975EB3">
            <w:r>
              <w:t xml:space="preserve">KERALA STATE HIGHER SECONDARY BOARD </w:t>
            </w:r>
          </w:p>
          <w:p w14:paraId="51314112" w14:textId="699A3464" w:rsidR="00B02567" w:rsidRDefault="00B02567" w:rsidP="00975EB3"/>
          <w:p w14:paraId="273974F7" w14:textId="77777777" w:rsidR="00B02567" w:rsidRDefault="00B02567" w:rsidP="00B02567"/>
          <w:p w14:paraId="6248E04D" w14:textId="70A796FA" w:rsidR="00B02567" w:rsidRPr="00253EA5" w:rsidRDefault="00B02567" w:rsidP="00B02567">
            <w:pPr>
              <w:rPr>
                <w:b/>
                <w:bCs/>
              </w:rPr>
            </w:pPr>
            <w:r>
              <w:rPr>
                <w:b/>
                <w:bCs/>
              </w:rPr>
              <w:t>Safa college of Arts and Science Pookattiri</w:t>
            </w:r>
          </w:p>
          <w:p w14:paraId="20D1C922" w14:textId="0D4AFCA2" w:rsidR="00B02567" w:rsidRDefault="00B02567" w:rsidP="00B02567">
            <w:r>
              <w:t>201</w:t>
            </w:r>
            <w:r>
              <w:t>9</w:t>
            </w:r>
            <w:r>
              <w:t>-20</w:t>
            </w:r>
            <w:r>
              <w:t>22</w:t>
            </w:r>
          </w:p>
          <w:p w14:paraId="2B1DEB0E" w14:textId="054406D8" w:rsidR="00B02567" w:rsidRDefault="00B02567" w:rsidP="00B02567">
            <w:r>
              <w:t xml:space="preserve">University of Calicut </w:t>
            </w:r>
          </w:p>
          <w:p w14:paraId="5BD8CCE6" w14:textId="77777777" w:rsidR="00B02567" w:rsidRDefault="00B02567" w:rsidP="00975EB3"/>
          <w:p w14:paraId="38C9FECD" w14:textId="713A46BF" w:rsidR="000D571F" w:rsidRDefault="00B02567" w:rsidP="000D571F">
            <w:pPr>
              <w:pStyle w:val="Heading2"/>
            </w:pPr>
            <w:r>
              <w:t>Skill</w:t>
            </w:r>
          </w:p>
          <w:p w14:paraId="49BAD83C" w14:textId="6696727A" w:rsidR="000D571F" w:rsidRDefault="00B02567" w:rsidP="00B02567">
            <w:pPr>
              <w:pStyle w:val="ListParagraph"/>
              <w:numPr>
                <w:ilvl w:val="0"/>
                <w:numId w:val="5"/>
              </w:numPr>
              <w:rPr>
                <w:b/>
                <w:bCs/>
              </w:rPr>
            </w:pPr>
            <w:r>
              <w:rPr>
                <w:b/>
                <w:bCs/>
              </w:rPr>
              <w:t>Communication Skill</w:t>
            </w:r>
          </w:p>
          <w:p w14:paraId="34B28E68" w14:textId="68076F29" w:rsidR="00B02567" w:rsidRDefault="00B02567" w:rsidP="00B02567">
            <w:pPr>
              <w:pStyle w:val="ListParagraph"/>
              <w:numPr>
                <w:ilvl w:val="0"/>
                <w:numId w:val="5"/>
              </w:numPr>
              <w:rPr>
                <w:b/>
                <w:bCs/>
              </w:rPr>
            </w:pPr>
            <w:r>
              <w:rPr>
                <w:b/>
                <w:bCs/>
              </w:rPr>
              <w:t>Leadership</w:t>
            </w:r>
          </w:p>
          <w:p w14:paraId="004072A2" w14:textId="77777777" w:rsidR="00B02567" w:rsidRPr="000D571F" w:rsidRDefault="00B02567" w:rsidP="00B02567">
            <w:pPr>
              <w:pStyle w:val="ListParagraph"/>
              <w:rPr>
                <w:b/>
                <w:bCs/>
              </w:rPr>
            </w:pPr>
          </w:p>
          <w:p w14:paraId="45072E16" w14:textId="77777777" w:rsidR="00B02567" w:rsidRDefault="00B02567" w:rsidP="00B02567">
            <w:pPr>
              <w:pStyle w:val="Heading2"/>
            </w:pPr>
            <w:r>
              <w:t>technical knowledge</w:t>
            </w:r>
          </w:p>
          <w:p w14:paraId="6A322923" w14:textId="33FD467C" w:rsidR="00B02567" w:rsidRPr="006A4EF7" w:rsidRDefault="00B02567" w:rsidP="00B02567">
            <w:pPr>
              <w:pStyle w:val="ListParagraph"/>
              <w:numPr>
                <w:ilvl w:val="0"/>
                <w:numId w:val="5"/>
              </w:numPr>
              <w:rPr>
                <w:b/>
                <w:bCs/>
              </w:rPr>
            </w:pPr>
            <w:r w:rsidRPr="006A4EF7">
              <w:rPr>
                <w:b/>
                <w:bCs/>
              </w:rPr>
              <w:t xml:space="preserve">MS </w:t>
            </w:r>
            <w:proofErr w:type="gramStart"/>
            <w:r w:rsidRPr="006A4EF7">
              <w:rPr>
                <w:b/>
                <w:bCs/>
              </w:rPr>
              <w:t>office ,basic</w:t>
            </w:r>
            <w:proofErr w:type="gramEnd"/>
            <w:r w:rsidRPr="006A4EF7">
              <w:rPr>
                <w:b/>
                <w:bCs/>
              </w:rPr>
              <w:t xml:space="preserve"> computer assistance </w:t>
            </w:r>
          </w:p>
          <w:p w14:paraId="1685D4B9" w14:textId="40FF19DD" w:rsidR="00B02567" w:rsidRPr="006A4EF7" w:rsidRDefault="00B02567" w:rsidP="00B02567">
            <w:pPr>
              <w:pStyle w:val="ListParagraph"/>
              <w:numPr>
                <w:ilvl w:val="0"/>
                <w:numId w:val="5"/>
              </w:numPr>
              <w:rPr>
                <w:b/>
                <w:bCs/>
              </w:rPr>
            </w:pPr>
            <w:r w:rsidRPr="006A4EF7">
              <w:rPr>
                <w:b/>
                <w:bCs/>
              </w:rPr>
              <w:t xml:space="preserve">Adobe Photoshop </w:t>
            </w:r>
          </w:p>
          <w:p w14:paraId="2CDD9741" w14:textId="1C569789" w:rsidR="00B02567" w:rsidRDefault="00B02567" w:rsidP="00B02567">
            <w:pPr>
              <w:pStyle w:val="Heading2"/>
            </w:pPr>
            <w:r>
              <w:t>Languages known</w:t>
            </w:r>
          </w:p>
          <w:p w14:paraId="4C0062A4" w14:textId="5DF58AF9" w:rsidR="00B02567" w:rsidRPr="006A4EF7" w:rsidRDefault="00B02567" w:rsidP="00B02567">
            <w:pPr>
              <w:pStyle w:val="ListParagraph"/>
              <w:numPr>
                <w:ilvl w:val="0"/>
                <w:numId w:val="5"/>
              </w:numPr>
              <w:rPr>
                <w:b/>
                <w:bCs/>
              </w:rPr>
            </w:pPr>
            <w:r w:rsidRPr="006A4EF7">
              <w:rPr>
                <w:b/>
                <w:bCs/>
              </w:rPr>
              <w:t>Malayalam</w:t>
            </w:r>
          </w:p>
          <w:p w14:paraId="31ECA152" w14:textId="67E76AE8" w:rsidR="00B02567" w:rsidRPr="006A4EF7" w:rsidRDefault="00B02567" w:rsidP="00B02567">
            <w:pPr>
              <w:pStyle w:val="ListParagraph"/>
              <w:numPr>
                <w:ilvl w:val="0"/>
                <w:numId w:val="5"/>
              </w:numPr>
              <w:rPr>
                <w:b/>
                <w:bCs/>
              </w:rPr>
            </w:pPr>
            <w:r w:rsidRPr="006A4EF7">
              <w:rPr>
                <w:b/>
                <w:bCs/>
              </w:rPr>
              <w:t xml:space="preserve">Communication English </w:t>
            </w:r>
          </w:p>
          <w:p w14:paraId="219EFBCE" w14:textId="1DC7378E" w:rsidR="00B02567" w:rsidRPr="00C33B47" w:rsidRDefault="00B02567" w:rsidP="00B02567">
            <w:pPr>
              <w:pStyle w:val="ListParagraph"/>
            </w:pPr>
          </w:p>
        </w:tc>
      </w:tr>
    </w:tbl>
    <w:p w14:paraId="2F1025AF" w14:textId="77777777" w:rsidR="00323CCD" w:rsidRPr="00323CCD" w:rsidRDefault="00323CCD" w:rsidP="00323CCD"/>
    <w:sectPr w:rsidR="00323CCD" w:rsidRPr="00323CCD" w:rsidSect="000C45FF">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1988F" w14:textId="77777777" w:rsidR="0017660E" w:rsidRDefault="0017660E" w:rsidP="000C45FF">
      <w:r>
        <w:separator/>
      </w:r>
    </w:p>
  </w:endnote>
  <w:endnote w:type="continuationSeparator" w:id="0">
    <w:p w14:paraId="59B714C0" w14:textId="77777777" w:rsidR="0017660E" w:rsidRDefault="0017660E"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C5414" w14:textId="77777777" w:rsidR="0017660E" w:rsidRDefault="0017660E" w:rsidP="000C45FF">
      <w:r>
        <w:separator/>
      </w:r>
    </w:p>
  </w:footnote>
  <w:footnote w:type="continuationSeparator" w:id="0">
    <w:p w14:paraId="3EAE283D" w14:textId="77777777" w:rsidR="0017660E" w:rsidRDefault="0017660E"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1A70A" w14:textId="77777777" w:rsidR="000C45FF" w:rsidRDefault="000C45FF">
    <w:pPr>
      <w:pStyle w:val="Header"/>
    </w:pPr>
    <w:r>
      <w:rPr>
        <w:noProof/>
      </w:rPr>
      <w:drawing>
        <wp:anchor distT="0" distB="0" distL="114300" distR="114300" simplePos="0" relativeHeight="251658240" behindDoc="1" locked="0" layoutInCell="1" allowOverlap="1" wp14:anchorId="175C4FEA" wp14:editId="4B728A97">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779AC"/>
    <w:multiLevelType w:val="hybridMultilevel"/>
    <w:tmpl w:val="082601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77610A"/>
    <w:multiLevelType w:val="hybridMultilevel"/>
    <w:tmpl w:val="375C48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D5659DA"/>
    <w:multiLevelType w:val="hybridMultilevel"/>
    <w:tmpl w:val="93CEA8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0C51230"/>
    <w:multiLevelType w:val="hybridMultilevel"/>
    <w:tmpl w:val="F036C8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A272883"/>
    <w:multiLevelType w:val="hybridMultilevel"/>
    <w:tmpl w:val="7D021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8CD2B3C"/>
    <w:multiLevelType w:val="hybridMultilevel"/>
    <w:tmpl w:val="EDE870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91747449">
    <w:abstractNumId w:val="4"/>
  </w:num>
  <w:num w:numId="2" w16cid:durableId="1911499662">
    <w:abstractNumId w:val="0"/>
  </w:num>
  <w:num w:numId="3" w16cid:durableId="5645498">
    <w:abstractNumId w:val="2"/>
  </w:num>
  <w:num w:numId="4" w16cid:durableId="1393043776">
    <w:abstractNumId w:val="1"/>
  </w:num>
  <w:num w:numId="5" w16cid:durableId="2119177193">
    <w:abstractNumId w:val="5"/>
  </w:num>
  <w:num w:numId="6" w16cid:durableId="2928328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displayBackgroundShap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A5C"/>
    <w:rsid w:val="00036450"/>
    <w:rsid w:val="00043677"/>
    <w:rsid w:val="00094499"/>
    <w:rsid w:val="000C45FF"/>
    <w:rsid w:val="000D571F"/>
    <w:rsid w:val="000E3FD1"/>
    <w:rsid w:val="00112054"/>
    <w:rsid w:val="001317D8"/>
    <w:rsid w:val="00150A5C"/>
    <w:rsid w:val="001525E1"/>
    <w:rsid w:val="0017660E"/>
    <w:rsid w:val="00180329"/>
    <w:rsid w:val="0019001F"/>
    <w:rsid w:val="001A74A5"/>
    <w:rsid w:val="001B2ABD"/>
    <w:rsid w:val="001E0391"/>
    <w:rsid w:val="001E1759"/>
    <w:rsid w:val="001F1ECC"/>
    <w:rsid w:val="001F3B5C"/>
    <w:rsid w:val="002400EB"/>
    <w:rsid w:val="00253EA5"/>
    <w:rsid w:val="00256CF7"/>
    <w:rsid w:val="00281FD5"/>
    <w:rsid w:val="0030481B"/>
    <w:rsid w:val="003156FC"/>
    <w:rsid w:val="00323CCD"/>
    <w:rsid w:val="003254B5"/>
    <w:rsid w:val="0037121F"/>
    <w:rsid w:val="003910D8"/>
    <w:rsid w:val="003A6B7D"/>
    <w:rsid w:val="003B06CA"/>
    <w:rsid w:val="003E533A"/>
    <w:rsid w:val="004071FC"/>
    <w:rsid w:val="00436909"/>
    <w:rsid w:val="00445947"/>
    <w:rsid w:val="004813B3"/>
    <w:rsid w:val="00496591"/>
    <w:rsid w:val="004C63E4"/>
    <w:rsid w:val="004D3011"/>
    <w:rsid w:val="005262AC"/>
    <w:rsid w:val="00563B19"/>
    <w:rsid w:val="005E39D5"/>
    <w:rsid w:val="00600670"/>
    <w:rsid w:val="0062123A"/>
    <w:rsid w:val="00646E75"/>
    <w:rsid w:val="00671C1C"/>
    <w:rsid w:val="006771D0"/>
    <w:rsid w:val="006A4EF7"/>
    <w:rsid w:val="00715FCB"/>
    <w:rsid w:val="00743101"/>
    <w:rsid w:val="00764C9F"/>
    <w:rsid w:val="007775E1"/>
    <w:rsid w:val="007867A0"/>
    <w:rsid w:val="007927F5"/>
    <w:rsid w:val="00802CA0"/>
    <w:rsid w:val="009260CD"/>
    <w:rsid w:val="00940A66"/>
    <w:rsid w:val="00952C25"/>
    <w:rsid w:val="00975EB3"/>
    <w:rsid w:val="00A2118D"/>
    <w:rsid w:val="00A43A00"/>
    <w:rsid w:val="00AA1B03"/>
    <w:rsid w:val="00AD0A50"/>
    <w:rsid w:val="00AD76E2"/>
    <w:rsid w:val="00B02567"/>
    <w:rsid w:val="00B20152"/>
    <w:rsid w:val="00B359E4"/>
    <w:rsid w:val="00B57D98"/>
    <w:rsid w:val="00B70850"/>
    <w:rsid w:val="00B74CFB"/>
    <w:rsid w:val="00BE48DF"/>
    <w:rsid w:val="00BE624E"/>
    <w:rsid w:val="00BF1FF9"/>
    <w:rsid w:val="00BF770E"/>
    <w:rsid w:val="00C066B6"/>
    <w:rsid w:val="00C3099E"/>
    <w:rsid w:val="00C33B47"/>
    <w:rsid w:val="00C37BA1"/>
    <w:rsid w:val="00C4674C"/>
    <w:rsid w:val="00C506CF"/>
    <w:rsid w:val="00C57E54"/>
    <w:rsid w:val="00C72BED"/>
    <w:rsid w:val="00C9578B"/>
    <w:rsid w:val="00CB0055"/>
    <w:rsid w:val="00D2522B"/>
    <w:rsid w:val="00D422DE"/>
    <w:rsid w:val="00D5459D"/>
    <w:rsid w:val="00DA1F4D"/>
    <w:rsid w:val="00DD172A"/>
    <w:rsid w:val="00E25A26"/>
    <w:rsid w:val="00E4381A"/>
    <w:rsid w:val="00E55D74"/>
    <w:rsid w:val="00F5702E"/>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926359"/>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C33B47"/>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1CADE4"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1481AB"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1481AB"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1C6194"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1481AB" w:themeColor="accent1" w:themeShade="BF"/>
      <w:sz w:val="28"/>
    </w:rPr>
  </w:style>
  <w:style w:type="character" w:customStyle="1" w:styleId="Heading4Char">
    <w:name w:val="Heading 4 Char"/>
    <w:basedOn w:val="DefaultParagraphFont"/>
    <w:link w:val="Heading4"/>
    <w:uiPriority w:val="9"/>
    <w:rsid w:val="00B359E4"/>
    <w:rPr>
      <w:b/>
      <w:sz w:val="18"/>
      <w:szCs w:val="22"/>
    </w:rPr>
  </w:style>
  <w:style w:type="paragraph" w:styleId="ListParagraph">
    <w:name w:val="List Paragraph"/>
    <w:basedOn w:val="Normal"/>
    <w:uiPriority w:val="34"/>
    <w:qFormat/>
    <w:rsid w:val="00C309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Blue%20grey%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27FDBD176174F92ADDC3534C0D96C3F"/>
        <w:category>
          <w:name w:val="General"/>
          <w:gallery w:val="placeholder"/>
        </w:category>
        <w:types>
          <w:type w:val="bbPlcHdr"/>
        </w:types>
        <w:behaviors>
          <w:behavior w:val="content"/>
        </w:behaviors>
        <w:guid w:val="{0229EA60-4BA4-459D-951D-656943AA573D}"/>
      </w:docPartPr>
      <w:docPartBody>
        <w:p w:rsidR="006943BB" w:rsidRDefault="00000000">
          <w:pPr>
            <w:pStyle w:val="E27FDBD176174F92ADDC3534C0D96C3F"/>
          </w:pPr>
          <w:r w:rsidRPr="00036450">
            <w:t>EDUCATION</w:t>
          </w:r>
        </w:p>
      </w:docPartBody>
    </w:docPart>
    <w:docPart>
      <w:docPartPr>
        <w:name w:val="A150A55F3B3D4E76924D0E06BC931F37"/>
        <w:category>
          <w:name w:val="General"/>
          <w:gallery w:val="placeholder"/>
        </w:category>
        <w:types>
          <w:type w:val="bbPlcHdr"/>
        </w:types>
        <w:behaviors>
          <w:behavior w:val="content"/>
        </w:behaviors>
        <w:guid w:val="{BD44286F-3F61-4F4A-A9C8-139A1E9E2C3E}"/>
      </w:docPartPr>
      <w:docPartBody>
        <w:p w:rsidR="00D843AC" w:rsidRDefault="00AF3161" w:rsidP="00AF3161">
          <w:pPr>
            <w:pStyle w:val="A150A55F3B3D4E76924D0E06BC931F37"/>
          </w:pPr>
          <w:r w:rsidRPr="004D3011">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1F5"/>
    <w:rsid w:val="0034633E"/>
    <w:rsid w:val="006943BB"/>
    <w:rsid w:val="00897779"/>
    <w:rsid w:val="00A330BA"/>
    <w:rsid w:val="00AF3161"/>
    <w:rsid w:val="00CA31F5"/>
    <w:rsid w:val="00D843AC"/>
    <w:rsid w:val="00FF1B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C45911" w:themeColor="accent2" w:themeShade="BF"/>
      <w:u w:val="single"/>
    </w:rPr>
  </w:style>
  <w:style w:type="paragraph" w:customStyle="1" w:styleId="E27FDBD176174F92ADDC3534C0D96C3F">
    <w:name w:val="E27FDBD176174F92ADDC3534C0D96C3F"/>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val="en-US" w:eastAsia="ja-JP"/>
    </w:rPr>
  </w:style>
  <w:style w:type="paragraph" w:customStyle="1" w:styleId="A150A55F3B3D4E76924D0E06BC931F37">
    <w:name w:val="A150A55F3B3D4E76924D0E06BC931F37"/>
    <w:rsid w:val="00AF31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1B27BC-0E91-49A9-91C8-633981906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Blue grey resume.dotx</Template>
  <TotalTime>0</TotalTime>
  <Pages>1</Pages>
  <Words>145</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2023-02-09T10:23:00Z</dcterms:created>
  <dcterms:modified xsi:type="dcterms:W3CDTF">2023-02-09T10:23:00Z</dcterms:modified>
</cp:coreProperties>
</file>